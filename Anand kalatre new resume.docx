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CEAE7" w:themeColor="accent1" w:themeTint="19"/>
  <w:body>
    <w:p w14:paraId="7F9FC936" w14:textId="77777777" w:rsidR="00AF63D6" w:rsidRDefault="00AF63D6" w:rsidP="00AF63D6">
      <w:pPr>
        <w:pStyle w:val="NoSpacing"/>
        <w:jc w:val="center"/>
        <w:rPr>
          <w:rFonts w:ascii="Cambria" w:hAnsi="Cambria"/>
          <w:b/>
          <w:bCs/>
          <w:sz w:val="40"/>
          <w:szCs w:val="40"/>
          <w:lang w:val="en-IN"/>
        </w:rPr>
      </w:pPr>
      <w:r w:rsidRPr="00AF63D6">
        <w:rPr>
          <w:rFonts w:ascii="Cambria" w:hAnsi="Cambria"/>
          <w:b/>
          <w:bCs/>
          <w:sz w:val="40"/>
          <w:szCs w:val="40"/>
          <w:lang w:val="en-IN"/>
        </w:rPr>
        <w:t>Anand kalatre</w:t>
      </w:r>
    </w:p>
    <w:p w14:paraId="2A5C976B" w14:textId="1E249D52" w:rsidR="002531AD" w:rsidRDefault="00AF63D6" w:rsidP="002531AD">
      <w:pPr>
        <w:pStyle w:val="NoSpacing"/>
        <w:jc w:val="center"/>
        <w:rPr>
          <w:rFonts w:ascii="Cambria" w:hAnsi="Cambria"/>
          <w:b/>
          <w:bCs/>
          <w:sz w:val="20"/>
          <w:szCs w:val="20"/>
        </w:rPr>
      </w:pPr>
      <w:r w:rsidRPr="002531AD">
        <w:rPr>
          <w:rFonts w:ascii="Cambria" w:hAnsi="Cambria"/>
          <w:b/>
          <w:bCs/>
          <w:sz w:val="20"/>
          <w:szCs w:val="20"/>
          <w:lang w:val="en-IN"/>
        </w:rPr>
        <w:t xml:space="preserve">Ameerpet, Telengana 500016 – (+91) 8830482565  –  </w:t>
      </w:r>
      <w:hyperlink r:id="rId10" w:history="1">
        <w:r w:rsidRPr="002531AD">
          <w:rPr>
            <w:rStyle w:val="Hyperlink"/>
            <w:rFonts w:ascii="Cambria" w:hAnsi="Cambria"/>
            <w:b/>
            <w:bCs/>
            <w:sz w:val="20"/>
            <w:szCs w:val="20"/>
            <w:lang w:val="en-IN"/>
          </w:rPr>
          <w:t>anandpatil2565@gmail.com</w:t>
        </w:r>
      </w:hyperlink>
      <w:r w:rsidR="002531AD">
        <w:rPr>
          <w:rFonts w:ascii="Cambria" w:hAnsi="Cambria"/>
          <w:b/>
          <w:bCs/>
          <w:sz w:val="20"/>
          <w:szCs w:val="20"/>
          <w:lang w:val="en-IN"/>
        </w:rPr>
        <w:t xml:space="preserve"> </w:t>
      </w:r>
      <w:hyperlink r:id="rId11" w:history="1">
        <w:r w:rsidR="002531AD" w:rsidRPr="0095783F">
          <w:rPr>
            <w:rStyle w:val="Hyperlink"/>
            <w:rFonts w:ascii="Cambria" w:hAnsi="Cambria"/>
            <w:b/>
            <w:bCs/>
            <w:sz w:val="20"/>
            <w:szCs w:val="20"/>
            <w:lang w:val="en-IN"/>
          </w:rPr>
          <w:t>ww</w:t>
        </w:r>
        <w:r w:rsidR="002531AD" w:rsidRPr="0095783F">
          <w:rPr>
            <w:rStyle w:val="Hyperlink"/>
            <w:rFonts w:ascii="Cambria" w:hAnsi="Cambria"/>
            <w:b/>
            <w:bCs/>
            <w:sz w:val="20"/>
            <w:szCs w:val="20"/>
          </w:rPr>
          <w:t>w.linkedin.com/in/anand-patil2565</w:t>
        </w:r>
      </w:hyperlink>
    </w:p>
    <w:p w14:paraId="36B2192D" w14:textId="3E5824C1" w:rsidR="002531AD" w:rsidRPr="002531AD" w:rsidRDefault="00501D36" w:rsidP="00190C5B">
      <w:pPr>
        <w:pStyle w:val="NoSpacing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6E68A" wp14:editId="3BE84E77">
                <wp:simplePos x="0" y="0"/>
                <wp:positionH relativeFrom="margin">
                  <wp:posOffset>-740230</wp:posOffset>
                </wp:positionH>
                <wp:positionV relativeFrom="paragraph">
                  <wp:posOffset>7350942</wp:posOffset>
                </wp:positionV>
                <wp:extent cx="7358743" cy="0"/>
                <wp:effectExtent l="0" t="0" r="0" b="0"/>
                <wp:wrapNone/>
                <wp:docPr id="9417293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8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AE3B3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3pt,578.8pt" to="521.15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yznAEAAJQDAAAOAAAAZHJzL2Uyb0RvYy54bWysU02P0zAQvSPxHyzfadJdYF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" strokecolor="#282521 [3044]">
                <w10:wrap anchorx="margin"/>
              </v:line>
            </w:pict>
          </mc:Fallback>
        </mc:AlternateContent>
      </w:r>
      <w:r w:rsidR="00935869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77696" behindDoc="1" locked="0" layoutInCell="1" allowOverlap="1" wp14:anchorId="1DE3067C" wp14:editId="4F521075">
                <wp:simplePos x="0" y="0"/>
                <wp:positionH relativeFrom="page">
                  <wp:posOffset>-63500</wp:posOffset>
                </wp:positionH>
                <wp:positionV relativeFrom="margin">
                  <wp:posOffset>5930900</wp:posOffset>
                </wp:positionV>
                <wp:extent cx="7513320" cy="3175000"/>
                <wp:effectExtent l="0" t="0" r="0" b="0"/>
                <wp:wrapSquare wrapText="bothSides"/>
                <wp:docPr id="1966964969" name="Text Box 196696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317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3552C" w14:textId="53666A03" w:rsidR="00935869" w:rsidRPr="00E9723E" w:rsidRDefault="00935869" w:rsidP="00935869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 xml:space="preserve">EDUCATION </w:t>
                            </w:r>
                          </w:p>
                          <w:p w14:paraId="19DDC542" w14:textId="77777777" w:rsidR="00935869" w:rsidRDefault="00935869" w:rsidP="00F5376D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5566EC9C" w14:textId="4BEF9933" w:rsidR="00935869" w:rsidRPr="00E9723E" w:rsidRDefault="00F5376D" w:rsidP="00834B7F">
                            <w:pPr>
                              <w:pStyle w:val="NoSpacing"/>
                              <w:numPr>
                                <w:ilvl w:val="1"/>
                                <w:numId w:val="32"/>
                              </w:numPr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Shiv Chhatrapati College                                            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="00501D36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Chhatrapati sambhajinagar,</w:t>
                            </w:r>
                          </w:p>
                          <w:p w14:paraId="33116940" w14:textId="5033901B" w:rsidR="00F5376D" w:rsidRPr="00E9723E" w:rsidRDefault="00834B7F" w:rsidP="00834B7F">
                            <w:pPr>
                              <w:pStyle w:val="NoSpacing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drawing>
                                <wp:inline distT="0" distB="0" distL="0" distR="0" wp14:anchorId="412F3666" wp14:editId="4B46B1E8">
                                  <wp:extent cx="38100" cy="38100"/>
                                  <wp:effectExtent l="0" t="0" r="0" b="0"/>
                                  <wp:docPr id="22282402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</w:t>
                            </w:r>
                            <w:r w:rsidR="00F5376D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Bachloer of computer sciense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[74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.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3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%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]</w:t>
                            </w:r>
                            <w:r w:rsidR="00F5376D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</w:t>
                            </w:r>
                            <w:r w:rsidR="00F5376D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</w:t>
                            </w:r>
                            <w:r w:rsidR="00F5376D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Maharashtra.</w:t>
                            </w:r>
                          </w:p>
                          <w:p w14:paraId="124F17A5" w14:textId="77777777" w:rsidR="00F5376D" w:rsidRPr="00E9723E" w:rsidRDefault="00F5376D" w:rsidP="00935869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4AEFB0C6" w14:textId="0260485C" w:rsidR="00F5376D" w:rsidRPr="00E9723E" w:rsidRDefault="00F5376D" w:rsidP="00DE6F1E">
                            <w:pPr>
                              <w:pStyle w:val="NoSpacing"/>
                              <w:numPr>
                                <w:ilvl w:val="1"/>
                                <w:numId w:val="29"/>
                              </w:numPr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Shri Goraksha College Arts And Science Junior College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borgaon bazar.</w:t>
                            </w:r>
                          </w:p>
                          <w:p w14:paraId="7083CE32" w14:textId="0E34A175" w:rsidR="00F5376D" w:rsidRPr="00E9723E" w:rsidRDefault="00DE6F1E" w:rsidP="00DE6F1E">
                            <w:pPr>
                              <w:pStyle w:val="NoSpacing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drawing>
                                <wp:inline distT="0" distB="0" distL="0" distR="0" wp14:anchorId="6154D79A" wp14:editId="41557D41">
                                  <wp:extent cx="38100" cy="38100"/>
                                  <wp:effectExtent l="0" t="0" r="0" b="0"/>
                                  <wp:docPr id="124994256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="00F5376D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HSC (Intermediate)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[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67.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17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%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]</w:t>
                            </w:r>
                          </w:p>
                          <w:p w14:paraId="1687BCC8" w14:textId="0B8A527F" w:rsidR="00F5376D" w:rsidRPr="00E9723E" w:rsidRDefault="00F5376D" w:rsidP="00F5376D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</w:p>
                          <w:p w14:paraId="2967BC6A" w14:textId="268B6C5D" w:rsidR="00DE6F1E" w:rsidRPr="00E9723E" w:rsidRDefault="00DE6F1E" w:rsidP="00DE6F1E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2019-2020  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yashwant vidyalaya Palod,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                                                </w:t>
                            </w:r>
                            <w:r w:rsid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Sillod sambbhajinaagar.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A98A5B6" w14:textId="11CC161E" w:rsidR="00DE6F1E" w:rsidRPr="00E9723E" w:rsidRDefault="00DE6F1E" w:rsidP="00DE6F1E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                                    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drawing>
                                <wp:inline distT="0" distB="0" distL="0" distR="0" wp14:anchorId="7F4F91C8" wp14:editId="59825C2B">
                                  <wp:extent cx="38100" cy="38100"/>
                                  <wp:effectExtent l="0" t="0" r="0" b="0"/>
                                  <wp:docPr id="167484657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>SSC (High school)</w:t>
                            </w:r>
                            <w:r w:rsidR="00834B7F" w:rsidRPr="00E9723E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[67.40%]</w:t>
                            </w:r>
                          </w:p>
                          <w:p w14:paraId="454B0943" w14:textId="3D19FAEE" w:rsidR="00F5376D" w:rsidRPr="00E9723E" w:rsidRDefault="00F5376D" w:rsidP="00F5376D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696FF56" w14:textId="29CE95FE" w:rsidR="00E9723E" w:rsidRPr="00E9723E" w:rsidRDefault="00E9723E" w:rsidP="00E9723E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  <w:t>CERTIFICAT</w:t>
                            </w: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  <w:t xml:space="preserve">IONS : </w:t>
                            </w:r>
                          </w:p>
                          <w:p w14:paraId="0E389943" w14:textId="16596F64" w:rsidR="00E9723E" w:rsidRPr="00E9723E" w:rsidRDefault="00E9723E" w:rsidP="00E9723E">
                            <w:pPr>
                              <w:pStyle w:val="NoSpacing"/>
                              <w:numPr>
                                <w:ilvl w:val="3"/>
                                <w:numId w:val="33"/>
                              </w:numPr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</w:rPr>
                              <w:t xml:space="preserve">BFSI Training Program – ICT Academy &amp; Infosys Foundation – </w:t>
                            </w:r>
                            <w:r w:rsidRPr="00E9723E">
                              <w:rPr>
                                <w:rFonts w:ascii="Cambria" w:hAnsi="Cambria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t>Year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</w:rPr>
                              <w:t xml:space="preserve"> ( 2025)</w:t>
                            </w:r>
                          </w:p>
                          <w:p w14:paraId="3703D7D7" w14:textId="38925010" w:rsidR="00E9723E" w:rsidRPr="00E9723E" w:rsidRDefault="00E9723E" w:rsidP="00E9723E">
                            <w:pPr>
                              <w:pStyle w:val="NoSpacing"/>
                              <w:numPr>
                                <w:ilvl w:val="3"/>
                                <w:numId w:val="33"/>
                              </w:numPr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Segoe UI Emoji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🏅</w:t>
                            </w:r>
                            <w:r w:rsidRPr="00E9723E"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</w:rPr>
                              <w:t xml:space="preserve"> 2nd Rank – State Level Science Exhibition (2024)</w:t>
                            </w:r>
                          </w:p>
                          <w:p w14:paraId="7EC19E59" w14:textId="79CE5810" w:rsidR="00F5376D" w:rsidRPr="00E9723E" w:rsidRDefault="00F5376D" w:rsidP="00E9723E">
                            <w:pPr>
                              <w:pStyle w:val="NoSpacing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3067C" id="_x0000_t202" coordsize="21600,21600" o:spt="202" path="m,l,21600r21600,l21600,xe">
                <v:stroke joinstyle="miter"/>
                <v:path gradientshapeok="t" o:connecttype="rect"/>
              </v:shapetype>
              <v:shape id="Text Box 1966964969" o:spid="_x0000_s1026" type="#_x0000_t202" style="position:absolute;margin-left:-5pt;margin-top:467pt;width:591.6pt;height:250pt;z-index:-25163878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" filled="f" stroked="f" strokeweight=".5pt">
                <v:textbox inset=",7.2pt,,7.2pt">
                  <w:txbxContent>
                    <w:p w14:paraId="3313552C" w14:textId="53666A03" w:rsidR="00935869" w:rsidRPr="00E9723E" w:rsidRDefault="00935869" w:rsidP="00935869">
                      <w:pPr>
                        <w:pStyle w:val="NoSpacing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 xml:space="preserve">EDUCATION </w:t>
                      </w:r>
                    </w:p>
                    <w:p w14:paraId="19DDC542" w14:textId="77777777" w:rsidR="00935869" w:rsidRDefault="00935869" w:rsidP="00F5376D">
                      <w:pPr>
                        <w:pStyle w:val="NoSpacing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</w:pPr>
                    </w:p>
                    <w:p w14:paraId="5566EC9C" w14:textId="4BEF9933" w:rsidR="00935869" w:rsidRPr="00E9723E" w:rsidRDefault="00F5376D" w:rsidP="00834B7F">
                      <w:pPr>
                        <w:pStyle w:val="NoSpacing"/>
                        <w:numPr>
                          <w:ilvl w:val="1"/>
                          <w:numId w:val="32"/>
                        </w:numPr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Shiv Chhatrapati College                                            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="00501D36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Chhatrapati sambhajinagar,</w:t>
                      </w:r>
                    </w:p>
                    <w:p w14:paraId="33116940" w14:textId="5033901B" w:rsidR="00F5376D" w:rsidRPr="00E9723E" w:rsidRDefault="00834B7F" w:rsidP="00834B7F">
                      <w:pPr>
                        <w:pStyle w:val="NoSpacing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drawing>
                          <wp:inline distT="0" distB="0" distL="0" distR="0" wp14:anchorId="412F3666" wp14:editId="4B46B1E8">
                            <wp:extent cx="38100" cy="38100"/>
                            <wp:effectExtent l="0" t="0" r="0" b="0"/>
                            <wp:docPr id="22282402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</w:t>
                      </w:r>
                      <w:r w:rsidR="00F5376D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Bachloer of computer sciense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[74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.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3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%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]</w:t>
                      </w:r>
                      <w:r w:rsidR="00F5376D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</w:t>
                      </w:r>
                      <w:r w:rsidR="00F5376D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</w:t>
                      </w:r>
                      <w:r w:rsidR="00F5376D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Maharashtra.</w:t>
                      </w:r>
                    </w:p>
                    <w:p w14:paraId="124F17A5" w14:textId="77777777" w:rsidR="00F5376D" w:rsidRPr="00E9723E" w:rsidRDefault="00F5376D" w:rsidP="00935869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sz w:val="32"/>
                          <w:szCs w:val="32"/>
                          <w:lang w:val="en-IN"/>
                        </w:rPr>
                      </w:pPr>
                    </w:p>
                    <w:p w14:paraId="4AEFB0C6" w14:textId="0260485C" w:rsidR="00F5376D" w:rsidRPr="00E9723E" w:rsidRDefault="00F5376D" w:rsidP="00DE6F1E">
                      <w:pPr>
                        <w:pStyle w:val="NoSpacing"/>
                        <w:numPr>
                          <w:ilvl w:val="1"/>
                          <w:numId w:val="29"/>
                        </w:numPr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Shri Goraksha College Arts And Science Junior College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borgaon bazar.</w:t>
                      </w:r>
                    </w:p>
                    <w:p w14:paraId="7083CE32" w14:textId="0E34A175" w:rsidR="00F5376D" w:rsidRPr="00E9723E" w:rsidRDefault="00DE6F1E" w:rsidP="00DE6F1E">
                      <w:pPr>
                        <w:pStyle w:val="NoSpacing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drawing>
                          <wp:inline distT="0" distB="0" distL="0" distR="0" wp14:anchorId="6154D79A" wp14:editId="41557D41">
                            <wp:extent cx="38100" cy="38100"/>
                            <wp:effectExtent l="0" t="0" r="0" b="0"/>
                            <wp:docPr id="124994256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="00F5376D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HSC (Intermediate)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[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67.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17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%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]</w:t>
                      </w:r>
                    </w:p>
                    <w:p w14:paraId="1687BCC8" w14:textId="0B8A527F" w:rsidR="00F5376D" w:rsidRPr="00E9723E" w:rsidRDefault="00F5376D" w:rsidP="00F5376D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</w:p>
                    <w:p w14:paraId="2967BC6A" w14:textId="268B6C5D" w:rsidR="00DE6F1E" w:rsidRPr="00E9723E" w:rsidRDefault="00DE6F1E" w:rsidP="00DE6F1E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2019-2020  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yashwant vidyalaya Palod,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                                                </w:t>
                      </w:r>
                      <w:r w:rsid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Sillod sambbhajinaagar.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                              </w:t>
                      </w:r>
                    </w:p>
                    <w:p w14:paraId="2A98A5B6" w14:textId="11CC161E" w:rsidR="00DE6F1E" w:rsidRPr="00E9723E" w:rsidRDefault="00DE6F1E" w:rsidP="00DE6F1E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                                    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drawing>
                          <wp:inline distT="0" distB="0" distL="0" distR="0" wp14:anchorId="7F4F91C8" wp14:editId="59825C2B">
                            <wp:extent cx="38100" cy="38100"/>
                            <wp:effectExtent l="0" t="0" r="0" b="0"/>
                            <wp:docPr id="167484657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>SSC (High school)</w:t>
                      </w:r>
                      <w:r w:rsidR="00834B7F" w:rsidRPr="00E9723E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[67.40%]</w:t>
                      </w:r>
                    </w:p>
                    <w:p w14:paraId="454B0943" w14:textId="3D19FAEE" w:rsidR="00F5376D" w:rsidRPr="00E9723E" w:rsidRDefault="00F5376D" w:rsidP="00F5376D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sz w:val="28"/>
                          <w:szCs w:val="28"/>
                          <w:lang w:val="en-IN"/>
                        </w:rPr>
                      </w:pPr>
                    </w:p>
                    <w:p w14:paraId="5696FF56" w14:textId="29CE95FE" w:rsidR="00E9723E" w:rsidRPr="00E9723E" w:rsidRDefault="00E9723E" w:rsidP="00E9723E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  <w:t>CERTIFICAT</w:t>
                      </w: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  <w:t xml:space="preserve">IONS : </w:t>
                      </w:r>
                    </w:p>
                    <w:p w14:paraId="0E389943" w14:textId="16596F64" w:rsidR="00E9723E" w:rsidRPr="00E9723E" w:rsidRDefault="00E9723E" w:rsidP="00E9723E">
                      <w:pPr>
                        <w:pStyle w:val="NoSpacing"/>
                        <w:numPr>
                          <w:ilvl w:val="3"/>
                          <w:numId w:val="33"/>
                        </w:numPr>
                        <w:rPr>
                          <w:rFonts w:ascii="Cambria" w:hAnsi="Cambria"/>
                          <w:color w:val="auto"/>
                          <w:sz w:val="28"/>
                          <w:szCs w:val="28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color w:val="auto"/>
                          <w:sz w:val="28"/>
                          <w:szCs w:val="28"/>
                        </w:rPr>
                        <w:t xml:space="preserve">BFSI Training Program – ICT Academy &amp; Infosys Foundation – </w:t>
                      </w:r>
                      <w:r w:rsidRPr="00E9723E">
                        <w:rPr>
                          <w:rFonts w:ascii="Cambria" w:hAnsi="Cambria"/>
                          <w:i/>
                          <w:iCs/>
                          <w:color w:val="auto"/>
                          <w:sz w:val="28"/>
                          <w:szCs w:val="28"/>
                        </w:rPr>
                        <w:t>Year</w:t>
                      </w:r>
                      <w:r w:rsidRPr="00E9723E">
                        <w:rPr>
                          <w:rFonts w:ascii="Cambria" w:hAnsi="Cambria"/>
                          <w:color w:val="auto"/>
                          <w:sz w:val="28"/>
                          <w:szCs w:val="28"/>
                        </w:rPr>
                        <w:t xml:space="preserve"> ( 2025)</w:t>
                      </w:r>
                    </w:p>
                    <w:p w14:paraId="3703D7D7" w14:textId="38925010" w:rsidR="00E9723E" w:rsidRPr="00E9723E" w:rsidRDefault="00E9723E" w:rsidP="00E9723E">
                      <w:pPr>
                        <w:pStyle w:val="NoSpacing"/>
                        <w:numPr>
                          <w:ilvl w:val="3"/>
                          <w:numId w:val="33"/>
                        </w:numPr>
                        <w:rPr>
                          <w:rFonts w:ascii="Cambria" w:hAnsi="Cambria"/>
                          <w:color w:val="auto"/>
                          <w:sz w:val="28"/>
                          <w:szCs w:val="28"/>
                          <w:lang w:val="en-IN"/>
                        </w:rPr>
                      </w:pPr>
                      <w:r w:rsidRPr="00E9723E">
                        <w:rPr>
                          <w:rFonts w:ascii="Segoe UI Emoji" w:hAnsi="Segoe UI Emoji" w:cs="Segoe UI Emoji"/>
                          <w:color w:val="auto"/>
                          <w:sz w:val="28"/>
                          <w:szCs w:val="28"/>
                        </w:rPr>
                        <w:t>🏅</w:t>
                      </w:r>
                      <w:r w:rsidRPr="00E9723E">
                        <w:rPr>
                          <w:rFonts w:ascii="Cambria" w:hAnsi="Cambria"/>
                          <w:color w:val="auto"/>
                          <w:sz w:val="28"/>
                          <w:szCs w:val="28"/>
                        </w:rPr>
                        <w:t xml:space="preserve"> 2nd Rank – State Level Science Exhibition (2024)</w:t>
                      </w:r>
                    </w:p>
                    <w:p w14:paraId="7EC19E59" w14:textId="79CE5810" w:rsidR="00F5376D" w:rsidRPr="00E9723E" w:rsidRDefault="00F5376D" w:rsidP="00E9723E">
                      <w:pPr>
                        <w:pStyle w:val="NoSpacing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35869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anchorId="6C40E4D5" wp14:editId="3E08D5EE">
                <wp:simplePos x="0" y="0"/>
                <wp:positionH relativeFrom="margin">
                  <wp:align>center</wp:align>
                </wp:positionH>
                <wp:positionV relativeFrom="margin">
                  <wp:posOffset>2857500</wp:posOffset>
                </wp:positionV>
                <wp:extent cx="7642860" cy="3108960"/>
                <wp:effectExtent l="0" t="0" r="0" b="0"/>
                <wp:wrapSquare wrapText="bothSides"/>
                <wp:docPr id="2027457867" name="Text Box 2027457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860" cy="310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B6D1" w14:textId="0BCCF74D" w:rsidR="0024208E" w:rsidRDefault="00190C5B" w:rsidP="0024208E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24208E" w:rsidRPr="0024208E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Designed and developed a full-featured </w:t>
                            </w:r>
                            <w:r w:rsidR="0024208E" w:rsidRPr="0024208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E-Commerce Bookshop website</w:t>
                            </w:r>
                            <w:r w:rsidR="0024208E" w:rsidRPr="0024208E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 to facilitate online book purchases with multiple payment options. The project aimed to provide a user-friendly platform with dynamic product listings, secure user authentication, real-time cart management, and integrated </w:t>
                            </w:r>
                            <w:r w:rsidR="0024208E" w:rsidRPr="0024208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UPI/QR Code-based payments</w:t>
                            </w:r>
                            <w:r w:rsidR="0024208E" w:rsidRPr="0024208E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 using PHP and MySQL.</w:t>
                            </w:r>
                          </w:p>
                          <w:p w14:paraId="43782575" w14:textId="77777777" w:rsidR="00190C5B" w:rsidRDefault="00190C5B" w:rsidP="0024208E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D57A31C" w14:textId="3D0467EF" w:rsidR="00190C5B" w:rsidRDefault="00190C5B" w:rsidP="00E82786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190C5B">
                              <w:rPr>
                                <w:rFonts w:ascii="Segoe UI Emoji" w:hAnsi="Segoe UI Emoji" w:cs="Segoe UI Emoji"/>
                                <w:color w:val="auto"/>
                                <w:sz w:val="24"/>
                                <w:szCs w:val="24"/>
                              </w:rPr>
                              <w:t>🛠️</w:t>
                            </w:r>
                            <w:r w:rsidRPr="00190C5B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0C5B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Tools and Technologies Used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35289C99" w14:textId="77777777" w:rsidR="00190C5B" w:rsidRDefault="00190C5B" w:rsidP="00E82786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5F5C2E72" w14:textId="714ED9AF" w:rsidR="00190C5B" w:rsidRDefault="00190C5B" w:rsidP="00935869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  Front-End:</w:t>
                            </w:r>
                          </w:p>
                          <w:p w14:paraId="60A79949" w14:textId="58371F26" w:rsidR="001E5CD9" w:rsidRPr="001E5CD9" w:rsidRDefault="001E5CD9" w:rsidP="00935869">
                            <w:pPr>
                              <w:pStyle w:val="NoSpacing"/>
                              <w:numPr>
                                <w:ilvl w:val="3"/>
                                <w:numId w:val="26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5CD9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>HTML, CSS, JavaScript (for UI design)</w:t>
                            </w:r>
                          </w:p>
                          <w:p w14:paraId="23AB8887" w14:textId="783DBD63" w:rsidR="001E5CD9" w:rsidRPr="001E5CD9" w:rsidRDefault="001E5CD9" w:rsidP="00935869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1E5CD9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Back-end :</w:t>
                            </w:r>
                          </w:p>
                          <w:p w14:paraId="67E4C628" w14:textId="1A810F06" w:rsidR="001E5CD9" w:rsidRDefault="001E5CD9" w:rsidP="00935869">
                            <w:pPr>
                              <w:pStyle w:val="NoSpacing"/>
                              <w:numPr>
                                <w:ilvl w:val="3"/>
                                <w:numId w:val="23"/>
                              </w:numPr>
                              <w:spacing w:line="276" w:lineRule="auto"/>
                              <w:ind w:firstLine="0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PHP</w:t>
                            </w:r>
                            <w:r w:rsidR="00E82786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</w:p>
                          <w:p w14:paraId="3F5EF63C" w14:textId="47AF24E0" w:rsidR="00E82786" w:rsidRDefault="00E82786" w:rsidP="00935869">
                            <w:pPr>
                              <w:pStyle w:val="NoSpacing"/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          </w:t>
                            </w:r>
                            <w:r w:rsidRPr="00E82786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Database :</w:t>
                            </w:r>
                          </w:p>
                          <w:p w14:paraId="11A5AFAD" w14:textId="20A1AE0E" w:rsidR="00E82786" w:rsidRPr="00935869" w:rsidRDefault="00E82786" w:rsidP="00935869">
                            <w:pPr>
                              <w:pStyle w:val="NoSpacing"/>
                              <w:numPr>
                                <w:ilvl w:val="3"/>
                                <w:numId w:val="24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</w:pPr>
                            <w:r w:rsidRPr="00935869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Pr="00935869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</w:rPr>
                              <w:t>(MySQL)-</w:t>
                            </w:r>
                            <w:r w:rsidRPr="00935869">
                              <w:rPr>
                                <w:rFonts w:ascii="Cambria" w:hAnsi="Cambria"/>
                                <w:color w:val="auto"/>
                                <w:lang w:val="en-IN"/>
                              </w:rPr>
                              <w:t xml:space="preserve">  Designed a structured MySQL database to manage users, books, orders, and payments.</w:t>
                            </w:r>
                          </w:p>
                          <w:p w14:paraId="50EB32A7" w14:textId="37841F52" w:rsidR="00E82786" w:rsidRDefault="00935869" w:rsidP="00935869">
                            <w:pPr>
                              <w:pStyle w:val="NoSpacing"/>
                              <w:spacing w:line="276" w:lineRule="auto"/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        </w:t>
                            </w:r>
                            <w:r w:rsidRPr="00935869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Other Tools </w:t>
                            </w:r>
                            <w:r w:rsidRPr="00935869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:  </w:t>
                            </w:r>
                            <w:r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724B9252" w14:textId="0510465B" w:rsidR="00935869" w:rsidRPr="00935869" w:rsidRDefault="00935869" w:rsidP="00935869">
                            <w:pPr>
                              <w:pStyle w:val="NoSpacing"/>
                              <w:numPr>
                                <w:ilvl w:val="3"/>
                                <w:numId w:val="25"/>
                              </w:num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35869">
                              <w:rPr>
                                <w:rFonts w:ascii="Cambria" w:hAnsi="Cambria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E4D5" id="Text Box 2027457867" o:spid="_x0000_s1027" type="#_x0000_t202" style="position:absolute;margin-left:0;margin-top:225pt;width:601.8pt;height:244.8pt;z-index:-251642880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" filled="f" stroked="f" strokeweight=".5pt">
                <v:textbox inset=",7.2pt,,7.2pt">
                  <w:txbxContent>
                    <w:p w14:paraId="3F68B6D1" w14:textId="0BCCF74D" w:rsidR="0024208E" w:rsidRDefault="00190C5B" w:rsidP="0024208E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24208E" w:rsidRPr="0024208E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Designed and developed a full-featured </w:t>
                      </w:r>
                      <w:r w:rsidR="0024208E" w:rsidRPr="0024208E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  <w:t>E-Commerce Bookshop website</w:t>
                      </w:r>
                      <w:r w:rsidR="0024208E" w:rsidRPr="0024208E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 to facilitate online book purchases with multiple payment options. The project aimed to provide a user-friendly platform with dynamic product listings, secure user authentication, real-time cart management, and integrated </w:t>
                      </w:r>
                      <w:r w:rsidR="0024208E" w:rsidRPr="0024208E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  <w:t>UPI/QR Code-based payments</w:t>
                      </w:r>
                      <w:r w:rsidR="0024208E" w:rsidRPr="0024208E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 using PHP and MySQL.</w:t>
                      </w:r>
                    </w:p>
                    <w:p w14:paraId="43782575" w14:textId="77777777" w:rsidR="00190C5B" w:rsidRDefault="00190C5B" w:rsidP="0024208E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</w:pPr>
                    </w:p>
                    <w:p w14:paraId="1D57A31C" w14:textId="3D0467EF" w:rsidR="00190C5B" w:rsidRDefault="00190C5B" w:rsidP="00E82786">
                      <w:pPr>
                        <w:pStyle w:val="NoSpacing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190C5B">
                        <w:rPr>
                          <w:rFonts w:ascii="Segoe UI Emoji" w:hAnsi="Segoe UI Emoji" w:cs="Segoe UI Emoji"/>
                          <w:color w:val="auto"/>
                          <w:sz w:val="24"/>
                          <w:szCs w:val="24"/>
                        </w:rPr>
                        <w:t>🛠️</w:t>
                      </w:r>
                      <w:r w:rsidRPr="00190C5B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90C5B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  <w:t>Tools and Technologies Used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35289C99" w14:textId="77777777" w:rsidR="00190C5B" w:rsidRDefault="00190C5B" w:rsidP="00E82786">
                      <w:pPr>
                        <w:pStyle w:val="NoSpacing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 w14:paraId="5F5C2E72" w14:textId="714ED9AF" w:rsidR="00190C5B" w:rsidRDefault="00190C5B" w:rsidP="00935869">
                      <w:pPr>
                        <w:pStyle w:val="NoSpacing"/>
                        <w:spacing w:line="276" w:lineRule="auto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   Front-End:</w:t>
                      </w:r>
                    </w:p>
                    <w:p w14:paraId="60A79949" w14:textId="58371F26" w:rsidR="001E5CD9" w:rsidRPr="001E5CD9" w:rsidRDefault="001E5CD9" w:rsidP="00935869">
                      <w:pPr>
                        <w:pStyle w:val="NoSpacing"/>
                        <w:numPr>
                          <w:ilvl w:val="3"/>
                          <w:numId w:val="26"/>
                        </w:numPr>
                        <w:spacing w:line="276" w:lineRule="auto"/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</w:pPr>
                      <w:r w:rsidRPr="001E5CD9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>HTML, CSS, JavaScript (for UI design)</w:t>
                      </w:r>
                    </w:p>
                    <w:p w14:paraId="23AB8887" w14:textId="783DBD63" w:rsidR="001E5CD9" w:rsidRPr="001E5CD9" w:rsidRDefault="001E5CD9" w:rsidP="00935869">
                      <w:pPr>
                        <w:pStyle w:val="NoSpacing"/>
                        <w:spacing w:line="276" w:lineRule="auto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1E5CD9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>Back-end :</w:t>
                      </w:r>
                    </w:p>
                    <w:p w14:paraId="67E4C628" w14:textId="1A810F06" w:rsidR="001E5CD9" w:rsidRDefault="001E5CD9" w:rsidP="00935869">
                      <w:pPr>
                        <w:pStyle w:val="NoSpacing"/>
                        <w:numPr>
                          <w:ilvl w:val="3"/>
                          <w:numId w:val="23"/>
                        </w:numPr>
                        <w:spacing w:line="276" w:lineRule="auto"/>
                        <w:ind w:firstLine="0"/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>PHP</w:t>
                      </w:r>
                      <w:r w:rsidR="00E82786"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</w:p>
                    <w:p w14:paraId="3F5EF63C" w14:textId="47AF24E0" w:rsidR="00E82786" w:rsidRDefault="00E82786" w:rsidP="00935869">
                      <w:pPr>
                        <w:pStyle w:val="NoSpacing"/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 xml:space="preserve">           </w:t>
                      </w:r>
                      <w:r w:rsidRPr="00E82786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>Database :</w:t>
                      </w:r>
                    </w:p>
                    <w:p w14:paraId="11A5AFAD" w14:textId="20A1AE0E" w:rsidR="00E82786" w:rsidRPr="00935869" w:rsidRDefault="00E82786" w:rsidP="00935869">
                      <w:pPr>
                        <w:pStyle w:val="NoSpacing"/>
                        <w:numPr>
                          <w:ilvl w:val="3"/>
                          <w:numId w:val="24"/>
                        </w:numPr>
                        <w:spacing w:line="276" w:lineRule="auto"/>
                        <w:rPr>
                          <w:rFonts w:ascii="Cambria" w:hAnsi="Cambria"/>
                          <w:color w:val="auto"/>
                          <w:lang w:val="en-IN"/>
                        </w:rPr>
                      </w:pPr>
                      <w:r w:rsidRPr="00935869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 xml:space="preserve">SQL </w:t>
                      </w:r>
                      <w:r w:rsidRPr="00935869">
                        <w:rPr>
                          <w:rFonts w:ascii="Cambria" w:hAnsi="Cambria"/>
                          <w:color w:val="auto"/>
                          <w:sz w:val="24"/>
                          <w:szCs w:val="24"/>
                        </w:rPr>
                        <w:t>(MySQL)-</w:t>
                      </w:r>
                      <w:r w:rsidRPr="00935869">
                        <w:rPr>
                          <w:rFonts w:ascii="Cambria" w:hAnsi="Cambria"/>
                          <w:color w:val="auto"/>
                          <w:lang w:val="en-IN"/>
                        </w:rPr>
                        <w:t xml:space="preserve">  Designed a structured MySQL database to manage users, books, orders, and payments.</w:t>
                      </w:r>
                    </w:p>
                    <w:p w14:paraId="50EB32A7" w14:textId="37841F52" w:rsidR="00E82786" w:rsidRDefault="00935869" w:rsidP="00935869">
                      <w:pPr>
                        <w:pStyle w:val="NoSpacing"/>
                        <w:spacing w:line="276" w:lineRule="auto"/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 xml:space="preserve">         </w:t>
                      </w:r>
                      <w:r w:rsidRPr="00935869"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  <w:t xml:space="preserve">Other Tools </w:t>
                      </w:r>
                      <w:r w:rsidRPr="00935869"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 xml:space="preserve">:  </w:t>
                      </w:r>
                      <w:r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724B9252" w14:textId="0510465B" w:rsidR="00935869" w:rsidRPr="00935869" w:rsidRDefault="00935869" w:rsidP="00935869">
                      <w:pPr>
                        <w:pStyle w:val="NoSpacing"/>
                        <w:numPr>
                          <w:ilvl w:val="3"/>
                          <w:numId w:val="25"/>
                        </w:num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 w:rsidRPr="00935869">
                        <w:rPr>
                          <w:rFonts w:ascii="Cambria" w:hAnsi="Cambria"/>
                          <w:color w:val="auto"/>
                          <w:sz w:val="24"/>
                          <w:szCs w:val="24"/>
                          <w:lang w:val="en-IN"/>
                        </w:rPr>
                        <w:t>Visual Studio Code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35869">
        <w:rPr>
          <w:rFonts w:ascii="Cambria" w:hAnsi="Cambria"/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1926" wp14:editId="785125A7">
                <wp:simplePos x="0" y="0"/>
                <wp:positionH relativeFrom="margin">
                  <wp:posOffset>-769620</wp:posOffset>
                </wp:positionH>
                <wp:positionV relativeFrom="paragraph">
                  <wp:posOffset>5317490</wp:posOffset>
                </wp:positionV>
                <wp:extent cx="7444740" cy="15240"/>
                <wp:effectExtent l="0" t="0" r="22860" b="22860"/>
                <wp:wrapNone/>
                <wp:docPr id="495317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4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8A59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0.6pt,418.7pt" to="525.6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" strokecolor="#282521 [3044]">
                <w10:wrap anchorx="margin"/>
              </v:line>
            </w:pict>
          </mc:Fallback>
        </mc:AlternateContent>
      </w:r>
      <w:r w:rsidR="00935869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07DF1079" wp14:editId="71407AA2">
                <wp:simplePos x="0" y="0"/>
                <wp:positionH relativeFrom="page">
                  <wp:align>left</wp:align>
                </wp:positionH>
                <wp:positionV relativeFrom="margin">
                  <wp:posOffset>830580</wp:posOffset>
                </wp:positionV>
                <wp:extent cx="1074420" cy="44958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8166" w14:textId="21F7CD51" w:rsidR="0063787C" w:rsidRPr="00E9723E" w:rsidRDefault="0063787C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>S</w:t>
                            </w:r>
                            <w:r w:rsidR="00935869"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1079" id="Text Box 135" o:spid="_x0000_s1028" type="#_x0000_t202" style="position:absolute;margin-left:0;margin-top:65.4pt;width:84.6pt;height:35.4pt;z-index:-251651072;visibility:visible;mso-wrap-style:square;mso-width-percent:0;mso-height-percent:0;mso-wrap-distance-left:7.2pt;mso-wrap-distance-top:7.2pt;mso-wrap-distance-right:7.2pt;mso-wrap-distance-bottom:7.2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" filled="f" stroked="f" strokeweight=".5pt">
                <v:textbox inset=",7.2pt,,7.2pt">
                  <w:txbxContent>
                    <w:p w14:paraId="398D8166" w14:textId="21F7CD51" w:rsidR="0063787C" w:rsidRPr="00E9723E" w:rsidRDefault="0063787C">
                      <w:pPr>
                        <w:pStyle w:val="NoSpacing"/>
                        <w:ind w:left="360"/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>S</w:t>
                      </w:r>
                      <w:r w:rsidR="00935869"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>KILLS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90C5B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anchorId="1578F1C4" wp14:editId="40104B1A">
                <wp:simplePos x="0" y="0"/>
                <wp:positionH relativeFrom="margin">
                  <wp:posOffset>-891540</wp:posOffset>
                </wp:positionH>
                <wp:positionV relativeFrom="margin">
                  <wp:posOffset>2042160</wp:posOffset>
                </wp:positionV>
                <wp:extent cx="5753100" cy="449580"/>
                <wp:effectExtent l="0" t="0" r="0" b="0"/>
                <wp:wrapSquare wrapText="bothSides"/>
                <wp:docPr id="1739633464" name="Text Box 173963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8980" w14:textId="0E513D2E" w:rsidR="002D3FFB" w:rsidRPr="002D3FFB" w:rsidRDefault="002D3FFB" w:rsidP="00501D3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>Project</w:t>
                            </w: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 xml:space="preserve"> </w:t>
                            </w:r>
                            <w:r w:rsidRPr="00E9723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0"/>
                                <w:szCs w:val="30"/>
                                <w:lang w:val="en-IN"/>
                              </w:rPr>
                              <w:t xml:space="preserve"> Tital: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Pr="002D3FFB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Online E-Commerce Bookshop Website</w:t>
                            </w:r>
                            <w:r w:rsidR="00190C5B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F1C4" id="Text Box 1739633464" o:spid="_x0000_s1029" type="#_x0000_t202" style="position:absolute;margin-left:-70.2pt;margin-top:160.8pt;width:453pt;height:35.4pt;z-index:-2516469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" filled="f" stroked="f" strokeweight=".5pt">
                <v:textbox inset=",7.2pt,,7.2pt">
                  <w:txbxContent>
                    <w:p w14:paraId="09B38980" w14:textId="0E513D2E" w:rsidR="002D3FFB" w:rsidRPr="002D3FFB" w:rsidRDefault="002D3FFB" w:rsidP="00501D36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</w:pP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>Project</w:t>
                      </w: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 xml:space="preserve"> </w:t>
                      </w:r>
                      <w:r w:rsidRPr="00E9723E">
                        <w:rPr>
                          <w:rFonts w:ascii="Cambria" w:hAnsi="Cambria"/>
                          <w:b/>
                          <w:bCs/>
                          <w:color w:val="auto"/>
                          <w:sz w:val="30"/>
                          <w:szCs w:val="30"/>
                          <w:lang w:val="en-IN"/>
                        </w:rPr>
                        <w:t xml:space="preserve"> Tital: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Pr="002D3FFB"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</w:rPr>
                        <w:t>Online E-Commerce Bookshop Website</w:t>
                      </w:r>
                      <w:r w:rsidR="00190C5B"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</w:rPr>
                        <w:t>:-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0C5B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anchorId="2EDD57DB" wp14:editId="4B94F673">
                <wp:simplePos x="0" y="0"/>
                <wp:positionH relativeFrom="page">
                  <wp:align>left</wp:align>
                </wp:positionH>
                <wp:positionV relativeFrom="margin">
                  <wp:posOffset>2354580</wp:posOffset>
                </wp:positionV>
                <wp:extent cx="1836420" cy="449580"/>
                <wp:effectExtent l="0" t="0" r="0" b="0"/>
                <wp:wrapSquare wrapText="bothSides"/>
                <wp:docPr id="446877478" name="Text Box 446877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F05C" w14:textId="06E06F1F" w:rsidR="002D3FFB" w:rsidRPr="00190C5B" w:rsidRDefault="002D3FFB" w:rsidP="002D3FFB">
                            <w:pPr>
                              <w:pStyle w:val="NoSpacing"/>
                              <w:ind w:left="360"/>
                              <w:rPr>
                                <w:rFonts w:ascii="Cambria" w:hAnsi="Cambria"/>
                                <w:color w:val="auto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90C5B">
                              <w:rPr>
                                <w:rFonts w:ascii="Cambria" w:hAnsi="Cambria"/>
                                <w:color w:val="auto"/>
                                <w:sz w:val="20"/>
                                <w:szCs w:val="20"/>
                              </w:rPr>
                              <w:t>Feb</w:t>
                            </w:r>
                            <w:r w:rsidRPr="00190C5B">
                              <w:rPr>
                                <w:rFonts w:ascii="Cambria" w:hAnsi="Cambria"/>
                                <w:color w:val="auto"/>
                                <w:sz w:val="20"/>
                                <w:szCs w:val="20"/>
                              </w:rPr>
                              <w:t xml:space="preserve"> 2025 -</w:t>
                            </w:r>
                            <w:r w:rsidRPr="00190C5B">
                              <w:rPr>
                                <w:rFonts w:ascii="Cambria" w:hAnsi="Cambria"/>
                                <w:color w:val="auto"/>
                                <w:sz w:val="20"/>
                                <w:szCs w:val="20"/>
                              </w:rPr>
                              <w:t xml:space="preserve"> Mar</w:t>
                            </w:r>
                            <w:r w:rsidRPr="00190C5B">
                              <w:rPr>
                                <w:rFonts w:ascii="Cambria" w:hAnsi="Cambria"/>
                                <w:color w:val="auto"/>
                                <w:sz w:val="20"/>
                                <w:szCs w:val="20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57DB" id="Text Box 446877478" o:spid="_x0000_s1030" type="#_x0000_t202" style="position:absolute;margin-left:0;margin-top:185.4pt;width:144.6pt;height:35.4pt;z-index:-251644928;visibility:visible;mso-wrap-style:square;mso-width-percent:0;mso-height-percent:0;mso-wrap-distance-left:7.2pt;mso-wrap-distance-top:7.2pt;mso-wrap-distance-right:7.2pt;mso-wrap-distance-bottom:7.2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" filled="f" stroked="f" strokeweight=".5pt">
                <v:textbox inset=",7.2pt,,7.2pt">
                  <w:txbxContent>
                    <w:p w14:paraId="3CD1F05C" w14:textId="06E06F1F" w:rsidR="002D3FFB" w:rsidRPr="00190C5B" w:rsidRDefault="002D3FFB" w:rsidP="002D3FFB">
                      <w:pPr>
                        <w:pStyle w:val="NoSpacing"/>
                        <w:ind w:left="360"/>
                        <w:rPr>
                          <w:rFonts w:ascii="Cambria" w:hAnsi="Cambria"/>
                          <w:color w:val="auto"/>
                          <w:sz w:val="20"/>
                          <w:szCs w:val="20"/>
                          <w:lang w:val="en-IN"/>
                        </w:rPr>
                      </w:pPr>
                      <w:r w:rsidRPr="00190C5B">
                        <w:rPr>
                          <w:rFonts w:ascii="Cambria" w:hAnsi="Cambria"/>
                          <w:color w:val="auto"/>
                          <w:sz w:val="20"/>
                          <w:szCs w:val="20"/>
                        </w:rPr>
                        <w:t>Feb</w:t>
                      </w:r>
                      <w:r w:rsidRPr="00190C5B">
                        <w:rPr>
                          <w:rFonts w:ascii="Cambria" w:hAnsi="Cambria"/>
                          <w:color w:val="auto"/>
                          <w:sz w:val="20"/>
                          <w:szCs w:val="20"/>
                        </w:rPr>
                        <w:t xml:space="preserve"> 2025 -</w:t>
                      </w:r>
                      <w:r w:rsidRPr="00190C5B">
                        <w:rPr>
                          <w:rFonts w:ascii="Cambria" w:hAnsi="Cambria"/>
                          <w:color w:val="auto"/>
                          <w:sz w:val="20"/>
                          <w:szCs w:val="20"/>
                        </w:rPr>
                        <w:t xml:space="preserve"> Mar</w:t>
                      </w:r>
                      <w:r w:rsidRPr="00190C5B">
                        <w:rPr>
                          <w:rFonts w:ascii="Cambria" w:hAnsi="Cambria"/>
                          <w:color w:val="auto"/>
                          <w:sz w:val="20"/>
                          <w:szCs w:val="20"/>
                        </w:rPr>
                        <w:t xml:space="preserve"> 2025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90C5B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 wp14:anchorId="3B694A24" wp14:editId="490B3CD1">
                <wp:simplePos x="0" y="0"/>
                <wp:positionH relativeFrom="page">
                  <wp:posOffset>220980</wp:posOffset>
                </wp:positionH>
                <wp:positionV relativeFrom="margin">
                  <wp:posOffset>2552700</wp:posOffset>
                </wp:positionV>
                <wp:extent cx="2004060" cy="449580"/>
                <wp:effectExtent l="0" t="0" r="0" b="0"/>
                <wp:wrapSquare wrapText="bothSides"/>
                <wp:docPr id="10812197" name="Text Box 1081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955A" w14:textId="6B82A718" w:rsidR="0024208E" w:rsidRPr="0024208E" w:rsidRDefault="0024208E" w:rsidP="0024208E">
                            <w:pPr>
                              <w:pStyle w:val="NoSpacing"/>
                              <w:rPr>
                                <w:rFonts w:ascii="Cambria" w:hAnsi="Cambria"/>
                                <w:color w:val="auto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4208E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Project Objectives</w:t>
                            </w:r>
                            <w:r w:rsidR="00190C5B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4A24" id="Text Box 10812197" o:spid="_x0000_s1031" type="#_x0000_t202" style="position:absolute;margin-left:17.4pt;margin-top:201pt;width:157.8pt;height:35.4pt;z-index:-25164083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" filled="f" stroked="f" strokeweight=".5pt">
                <v:textbox inset=",7.2pt,,7.2pt">
                  <w:txbxContent>
                    <w:p w14:paraId="4090955A" w14:textId="6B82A718" w:rsidR="0024208E" w:rsidRPr="0024208E" w:rsidRDefault="0024208E" w:rsidP="0024208E">
                      <w:pPr>
                        <w:pStyle w:val="NoSpacing"/>
                        <w:rPr>
                          <w:rFonts w:ascii="Cambria" w:hAnsi="Cambria"/>
                          <w:color w:val="auto"/>
                          <w:sz w:val="28"/>
                          <w:szCs w:val="28"/>
                          <w:lang w:val="en-IN"/>
                        </w:rPr>
                      </w:pPr>
                      <w:r w:rsidRPr="0024208E"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</w:rPr>
                        <w:t>Project Objectives</w:t>
                      </w:r>
                      <w:r w:rsidR="00190C5B">
                        <w:rPr>
                          <w:rFonts w:ascii="Cambria" w:hAnsi="Cambria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24208E" w:rsidRPr="0063787C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 wp14:anchorId="208E0FAD" wp14:editId="190E9C2B">
                <wp:simplePos x="0" y="0"/>
                <wp:positionH relativeFrom="page">
                  <wp:posOffset>-579120</wp:posOffset>
                </wp:positionH>
                <wp:positionV relativeFrom="page">
                  <wp:posOffset>1584960</wp:posOffset>
                </wp:positionV>
                <wp:extent cx="7772400" cy="1051560"/>
                <wp:effectExtent l="0" t="0" r="0" b="0"/>
                <wp:wrapSquare wrapText="bothSides"/>
                <wp:docPr id="203611052" name="Text Box 20361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17FD2" w14:textId="78181E00" w:rsidR="0063787C" w:rsidRPr="002D3FFB" w:rsidRDefault="0063787C" w:rsidP="0063787C">
                            <w:pPr>
                              <w:pStyle w:val="NoSpacing"/>
                              <w:numPr>
                                <w:ilvl w:val="7"/>
                                <w:numId w:val="1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D3FF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Programming language: </w:t>
                            </w:r>
                            <w:r w:rsidR="00935869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935869" w:rsidRPr="00935869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 w:rsidR="00935869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 w:rsidRPr="002D3FFB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Java</w:t>
                            </w:r>
                          </w:p>
                          <w:p w14:paraId="2E37FC6D" w14:textId="7FEF3F45" w:rsidR="0063787C" w:rsidRPr="002D3FFB" w:rsidRDefault="0063787C" w:rsidP="0063787C">
                            <w:pPr>
                              <w:pStyle w:val="NoSpacing"/>
                              <w:numPr>
                                <w:ilvl w:val="7"/>
                                <w:numId w:val="18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D3FF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Web Development:</w:t>
                            </w:r>
                            <w:r w:rsidRPr="002D3FFB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HTML, CSS, JavaScript, and frameworks like React.js</w:t>
                            </w:r>
                          </w:p>
                          <w:p w14:paraId="74E5BEC8" w14:textId="62CBCF65" w:rsidR="0063787C" w:rsidRPr="002D3FFB" w:rsidRDefault="0063787C" w:rsidP="002D3FFB">
                            <w:pPr>
                              <w:pStyle w:val="NoSpacing"/>
                              <w:numPr>
                                <w:ilvl w:val="7"/>
                                <w:numId w:val="19"/>
                              </w:num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D3FF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Software Tools:</w:t>
                            </w:r>
                            <w:r w:rsidRPr="002D3FFB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D3FFB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Visual Studio Code (VS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0FAD" id="Text Box 203611052" o:spid="_x0000_s1032" type="#_x0000_t202" style="position:absolute;margin-left:-45.6pt;margin-top:124.8pt;width:612pt;height:82.8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" filled="f" stroked="f" strokeweight=".5pt">
                <v:textbox inset=",7.2pt,,7.2pt">
                  <w:txbxContent>
                    <w:p w14:paraId="7F717FD2" w14:textId="78181E00" w:rsidR="0063787C" w:rsidRPr="002D3FFB" w:rsidRDefault="0063787C" w:rsidP="0063787C">
                      <w:pPr>
                        <w:pStyle w:val="NoSpacing"/>
                        <w:numPr>
                          <w:ilvl w:val="7"/>
                          <w:numId w:val="18"/>
                        </w:num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2D3FF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Programming language: </w:t>
                      </w:r>
                      <w:r w:rsidR="00935869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935869" w:rsidRPr="00935869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</w:t>
                      </w:r>
                      <w:r w:rsidR="00935869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 w:rsidRPr="002D3FFB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Java</w:t>
                      </w:r>
                    </w:p>
                    <w:p w14:paraId="2E37FC6D" w14:textId="7FEF3F45" w:rsidR="0063787C" w:rsidRPr="002D3FFB" w:rsidRDefault="0063787C" w:rsidP="0063787C">
                      <w:pPr>
                        <w:pStyle w:val="NoSpacing"/>
                        <w:numPr>
                          <w:ilvl w:val="7"/>
                          <w:numId w:val="18"/>
                        </w:num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2D3FF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Web Development:</w:t>
                      </w:r>
                      <w:r w:rsidRPr="002D3FFB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HTML, CSS, JavaScript, and frameworks like React.js</w:t>
                      </w:r>
                    </w:p>
                    <w:p w14:paraId="74E5BEC8" w14:textId="62CBCF65" w:rsidR="0063787C" w:rsidRPr="002D3FFB" w:rsidRDefault="0063787C" w:rsidP="002D3FFB">
                      <w:pPr>
                        <w:pStyle w:val="NoSpacing"/>
                        <w:numPr>
                          <w:ilvl w:val="7"/>
                          <w:numId w:val="19"/>
                        </w:num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2D3FF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Software Tools:</w:t>
                      </w:r>
                      <w:r w:rsidRPr="002D3FFB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2D3FFB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Visual Studio Code (VS Code)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3FFB">
        <w:rPr>
          <w:rFonts w:ascii="Cambria" w:hAnsi="Cambria"/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9819" wp14:editId="6D5B4653">
                <wp:simplePos x="0" y="0"/>
                <wp:positionH relativeFrom="column">
                  <wp:posOffset>-670560</wp:posOffset>
                </wp:positionH>
                <wp:positionV relativeFrom="paragraph">
                  <wp:posOffset>166370</wp:posOffset>
                </wp:positionV>
                <wp:extent cx="7216140" cy="7620"/>
                <wp:effectExtent l="0" t="0" r="22860" b="30480"/>
                <wp:wrapNone/>
                <wp:docPr id="1114219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6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E40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3.1pt" to="515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" strokecolor="#282521 [3044]"/>
            </w:pict>
          </mc:Fallback>
        </mc:AlternateContent>
      </w:r>
      <w:r w:rsidR="002D3FFB">
        <w:rPr>
          <w:rFonts w:ascii="Cambria" w:hAnsi="Cambria"/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4A6B4" wp14:editId="4FA062AA">
                <wp:simplePos x="0" y="0"/>
                <wp:positionH relativeFrom="margin">
                  <wp:posOffset>-693420</wp:posOffset>
                </wp:positionH>
                <wp:positionV relativeFrom="paragraph">
                  <wp:posOffset>1385570</wp:posOffset>
                </wp:positionV>
                <wp:extent cx="7284720" cy="30480"/>
                <wp:effectExtent l="0" t="0" r="30480" b="26670"/>
                <wp:wrapNone/>
                <wp:docPr id="18705771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4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728B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6pt,109.1pt" to="519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" strokecolor="#282521 [3044]">
                <w10:wrap anchorx="margin"/>
              </v:line>
            </w:pict>
          </mc:Fallback>
        </mc:AlternateContent>
      </w:r>
    </w:p>
    <w:sectPr w:rsidR="002531AD" w:rsidRPr="002531AD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1D17" w14:textId="77777777" w:rsidR="00D221CD" w:rsidRDefault="00D221CD">
      <w:r>
        <w:separator/>
      </w:r>
    </w:p>
  </w:endnote>
  <w:endnote w:type="continuationSeparator" w:id="0">
    <w:p w14:paraId="7D670F0A" w14:textId="77777777" w:rsidR="00D221CD" w:rsidRDefault="00D221CD">
      <w:r>
        <w:continuationSeparator/>
      </w:r>
    </w:p>
  </w:endnote>
  <w:endnote w:type="continuationNotice" w:id="1">
    <w:p w14:paraId="54C43C6B" w14:textId="77777777" w:rsidR="00D221CD" w:rsidRDefault="00D22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23712" w14:textId="77777777" w:rsidR="00D221CD" w:rsidRDefault="00D221CD">
      <w:r>
        <w:separator/>
      </w:r>
    </w:p>
  </w:footnote>
  <w:footnote w:type="continuationSeparator" w:id="0">
    <w:p w14:paraId="6806FE64" w14:textId="77777777" w:rsidR="00D221CD" w:rsidRDefault="00D221CD">
      <w:r>
        <w:continuationSeparator/>
      </w:r>
    </w:p>
  </w:footnote>
  <w:footnote w:type="continuationNotice" w:id="1">
    <w:p w14:paraId="7255C87E" w14:textId="77777777" w:rsidR="00D221CD" w:rsidRDefault="00D221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22B58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E6FE4"/>
    <w:multiLevelType w:val="hybridMultilevel"/>
    <w:tmpl w:val="B0287468"/>
    <w:lvl w:ilvl="0" w:tplc="4009000F">
      <w:start w:val="1"/>
      <w:numFmt w:val="decimal"/>
      <w:lvlText w:val="%1."/>
      <w:lvlJc w:val="left"/>
      <w:pPr>
        <w:ind w:left="2960" w:hanging="360"/>
      </w:pPr>
    </w:lvl>
    <w:lvl w:ilvl="1" w:tplc="40090019" w:tentative="1">
      <w:start w:val="1"/>
      <w:numFmt w:val="lowerLetter"/>
      <w:lvlText w:val="%2."/>
      <w:lvlJc w:val="left"/>
      <w:pPr>
        <w:ind w:left="3680" w:hanging="360"/>
      </w:pPr>
    </w:lvl>
    <w:lvl w:ilvl="2" w:tplc="4009001B" w:tentative="1">
      <w:start w:val="1"/>
      <w:numFmt w:val="lowerRoman"/>
      <w:lvlText w:val="%3."/>
      <w:lvlJc w:val="right"/>
      <w:pPr>
        <w:ind w:left="4400" w:hanging="180"/>
      </w:pPr>
    </w:lvl>
    <w:lvl w:ilvl="3" w:tplc="4009000F" w:tentative="1">
      <w:start w:val="1"/>
      <w:numFmt w:val="decimal"/>
      <w:lvlText w:val="%4."/>
      <w:lvlJc w:val="left"/>
      <w:pPr>
        <w:ind w:left="5120" w:hanging="360"/>
      </w:pPr>
    </w:lvl>
    <w:lvl w:ilvl="4" w:tplc="40090019" w:tentative="1">
      <w:start w:val="1"/>
      <w:numFmt w:val="lowerLetter"/>
      <w:lvlText w:val="%5."/>
      <w:lvlJc w:val="left"/>
      <w:pPr>
        <w:ind w:left="5840" w:hanging="360"/>
      </w:pPr>
    </w:lvl>
    <w:lvl w:ilvl="5" w:tplc="4009001B" w:tentative="1">
      <w:start w:val="1"/>
      <w:numFmt w:val="lowerRoman"/>
      <w:lvlText w:val="%6."/>
      <w:lvlJc w:val="right"/>
      <w:pPr>
        <w:ind w:left="6560" w:hanging="180"/>
      </w:pPr>
    </w:lvl>
    <w:lvl w:ilvl="6" w:tplc="4009000F" w:tentative="1">
      <w:start w:val="1"/>
      <w:numFmt w:val="decimal"/>
      <w:lvlText w:val="%7."/>
      <w:lvlJc w:val="left"/>
      <w:pPr>
        <w:ind w:left="7280" w:hanging="360"/>
      </w:pPr>
    </w:lvl>
    <w:lvl w:ilvl="7" w:tplc="40090019" w:tentative="1">
      <w:start w:val="1"/>
      <w:numFmt w:val="lowerLetter"/>
      <w:lvlText w:val="%8."/>
      <w:lvlJc w:val="left"/>
      <w:pPr>
        <w:ind w:left="8000" w:hanging="360"/>
      </w:pPr>
    </w:lvl>
    <w:lvl w:ilvl="8" w:tplc="4009001B" w:tentative="1">
      <w:start w:val="1"/>
      <w:numFmt w:val="lowerRoman"/>
      <w:lvlText w:val="%9."/>
      <w:lvlJc w:val="right"/>
      <w:pPr>
        <w:ind w:left="8720" w:hanging="180"/>
      </w:pPr>
    </w:lvl>
  </w:abstractNum>
  <w:abstractNum w:abstractNumId="13" w15:restartNumberingAfterBreak="0">
    <w:nsid w:val="08666114"/>
    <w:multiLevelType w:val="multilevel"/>
    <w:tmpl w:val="E944791E"/>
    <w:lvl w:ilvl="0">
      <w:start w:val="2020"/>
      <w:numFmt w:val="decimal"/>
      <w:lvlText w:val="%1"/>
      <w:lvlJc w:val="left"/>
      <w:pPr>
        <w:ind w:left="1128" w:hanging="1128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488" w:hanging="112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48" w:hanging="112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08" w:hanging="112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68" w:hanging="1128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5613FF"/>
    <w:multiLevelType w:val="multilevel"/>
    <w:tmpl w:val="B0E48CB0"/>
    <w:lvl w:ilvl="0">
      <w:start w:val="2022"/>
      <w:numFmt w:val="decimal"/>
      <w:lvlText w:val="%1"/>
      <w:lvlJc w:val="left"/>
      <w:pPr>
        <w:ind w:left="1128" w:hanging="1128"/>
      </w:pPr>
      <w:rPr>
        <w:rFonts w:hint="default"/>
        <w:b/>
        <w:sz w:val="22"/>
      </w:rPr>
    </w:lvl>
    <w:lvl w:ilvl="1">
      <w:start w:val="2025"/>
      <w:numFmt w:val="decimal"/>
      <w:lvlText w:val="%1-%2"/>
      <w:lvlJc w:val="left"/>
      <w:pPr>
        <w:ind w:left="1488" w:hanging="1128"/>
      </w:pPr>
      <w:rPr>
        <w:rFonts w:hint="default"/>
        <w:b w:val="0"/>
        <w:bCs/>
        <w:sz w:val="22"/>
      </w:rPr>
    </w:lvl>
    <w:lvl w:ilvl="2">
      <w:start w:val="1"/>
      <w:numFmt w:val="decimal"/>
      <w:lvlText w:val="%1-%2.%3"/>
      <w:lvlJc w:val="left"/>
      <w:pPr>
        <w:ind w:left="1848" w:hanging="1128"/>
      </w:pPr>
      <w:rPr>
        <w:rFonts w:hint="default"/>
        <w:b/>
        <w:sz w:val="22"/>
      </w:rPr>
    </w:lvl>
    <w:lvl w:ilvl="3">
      <w:start w:val="1"/>
      <w:numFmt w:val="decimal"/>
      <w:lvlText w:val="%1-%2.%3.%4"/>
      <w:lvlJc w:val="left"/>
      <w:pPr>
        <w:ind w:left="2208" w:hanging="1128"/>
      </w:pPr>
      <w:rPr>
        <w:rFonts w:hint="default"/>
        <w:b/>
        <w:sz w:val="22"/>
      </w:rPr>
    </w:lvl>
    <w:lvl w:ilvl="4">
      <w:start w:val="1"/>
      <w:numFmt w:val="decimal"/>
      <w:lvlText w:val="%1-%2.%3.%4.%5"/>
      <w:lvlJc w:val="left"/>
      <w:pPr>
        <w:ind w:left="2568" w:hanging="1128"/>
      </w:pPr>
      <w:rPr>
        <w:rFonts w:hint="default"/>
        <w:b/>
        <w:sz w:val="22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  <w:b/>
        <w:sz w:val="22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  <w:b/>
        <w:sz w:val="22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  <w:b/>
        <w:sz w:val="22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  <w:b/>
        <w:sz w:val="22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B55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6012A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37434C"/>
    <w:multiLevelType w:val="hybridMultilevel"/>
    <w:tmpl w:val="F202D7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430B6D"/>
    <w:multiLevelType w:val="multilevel"/>
    <w:tmpl w:val="05ACDB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CEB4E69"/>
    <w:multiLevelType w:val="multilevel"/>
    <w:tmpl w:val="BD5263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4B5E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2AA33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0C73AB8"/>
    <w:multiLevelType w:val="multilevel"/>
    <w:tmpl w:val="BFD62F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195" w:hanging="360"/>
      </w:pPr>
      <w:rPr>
        <w:rFonts w:ascii="Symbol" w:hAnsi="Symbol" w:hint="default"/>
      </w:rPr>
    </w:lvl>
  </w:abstractNum>
  <w:abstractNum w:abstractNumId="26" w15:restartNumberingAfterBreak="0">
    <w:nsid w:val="53F10A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7E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91935A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3B74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0701920">
    <w:abstractNumId w:val="16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9"/>
  </w:num>
  <w:num w:numId="13" w16cid:durableId="199901450">
    <w:abstractNumId w:val="27"/>
  </w:num>
  <w:num w:numId="14" w16cid:durableId="1533104044">
    <w:abstractNumId w:val="11"/>
  </w:num>
  <w:num w:numId="15" w16cid:durableId="373048102">
    <w:abstractNumId w:val="31"/>
  </w:num>
  <w:num w:numId="16" w16cid:durableId="1533954525">
    <w:abstractNumId w:val="28"/>
  </w:num>
  <w:num w:numId="17" w16cid:durableId="2062096122">
    <w:abstractNumId w:val="14"/>
  </w:num>
  <w:num w:numId="18" w16cid:durableId="1914852332">
    <w:abstractNumId w:val="24"/>
  </w:num>
  <w:num w:numId="19" w16cid:durableId="13576240">
    <w:abstractNumId w:val="21"/>
  </w:num>
  <w:num w:numId="20" w16cid:durableId="1104425627">
    <w:abstractNumId w:val="17"/>
  </w:num>
  <w:num w:numId="21" w16cid:durableId="1890457472">
    <w:abstractNumId w:val="20"/>
  </w:num>
  <w:num w:numId="22" w16cid:durableId="1264605168">
    <w:abstractNumId w:val="26"/>
  </w:num>
  <w:num w:numId="23" w16cid:durableId="1122847824">
    <w:abstractNumId w:val="29"/>
  </w:num>
  <w:num w:numId="24" w16cid:durableId="2005816473">
    <w:abstractNumId w:val="18"/>
  </w:num>
  <w:num w:numId="25" w16cid:durableId="890265329">
    <w:abstractNumId w:val="10"/>
  </w:num>
  <w:num w:numId="26" w16cid:durableId="2016568202">
    <w:abstractNumId w:val="32"/>
  </w:num>
  <w:num w:numId="27" w16cid:durableId="1093279535">
    <w:abstractNumId w:val="12"/>
  </w:num>
  <w:num w:numId="28" w16cid:durableId="1246573073">
    <w:abstractNumId w:val="30"/>
  </w:num>
  <w:num w:numId="29" w16cid:durableId="40517370">
    <w:abstractNumId w:val="13"/>
  </w:num>
  <w:num w:numId="30" w16cid:durableId="413866143">
    <w:abstractNumId w:val="22"/>
  </w:num>
  <w:num w:numId="31" w16cid:durableId="1209562108">
    <w:abstractNumId w:val="25"/>
  </w:num>
  <w:num w:numId="32" w16cid:durableId="1352562658">
    <w:abstractNumId w:val="15"/>
  </w:num>
  <w:num w:numId="33" w16cid:durableId="19453785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D6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0C5B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E5CD9"/>
    <w:rsid w:val="001F0F11"/>
    <w:rsid w:val="001F30A4"/>
    <w:rsid w:val="001F761A"/>
    <w:rsid w:val="002001BF"/>
    <w:rsid w:val="002275F6"/>
    <w:rsid w:val="00230E7A"/>
    <w:rsid w:val="002339B8"/>
    <w:rsid w:val="0024208E"/>
    <w:rsid w:val="00242CDA"/>
    <w:rsid w:val="00243B94"/>
    <w:rsid w:val="00244B0E"/>
    <w:rsid w:val="00247188"/>
    <w:rsid w:val="002531AD"/>
    <w:rsid w:val="00253A30"/>
    <w:rsid w:val="00261DE3"/>
    <w:rsid w:val="002663DB"/>
    <w:rsid w:val="0028078C"/>
    <w:rsid w:val="002B7E4E"/>
    <w:rsid w:val="002D3C87"/>
    <w:rsid w:val="002D3FFB"/>
    <w:rsid w:val="002F22D0"/>
    <w:rsid w:val="00307B41"/>
    <w:rsid w:val="003105DA"/>
    <w:rsid w:val="003256C1"/>
    <w:rsid w:val="0033009B"/>
    <w:rsid w:val="003421F4"/>
    <w:rsid w:val="00345A43"/>
    <w:rsid w:val="00353102"/>
    <w:rsid w:val="00365067"/>
    <w:rsid w:val="003755F2"/>
    <w:rsid w:val="00381E49"/>
    <w:rsid w:val="0038333E"/>
    <w:rsid w:val="00384F21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01D36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3787C"/>
    <w:rsid w:val="0064651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34B7F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579B"/>
    <w:rsid w:val="00910CBB"/>
    <w:rsid w:val="00911160"/>
    <w:rsid w:val="00923D54"/>
    <w:rsid w:val="009271DD"/>
    <w:rsid w:val="00930A3D"/>
    <w:rsid w:val="00933AC4"/>
    <w:rsid w:val="009349A2"/>
    <w:rsid w:val="00935869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63D6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221CD"/>
    <w:rsid w:val="00D313CE"/>
    <w:rsid w:val="00D4292C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E6888"/>
    <w:rsid w:val="00DE6F1E"/>
    <w:rsid w:val="00DF0A6A"/>
    <w:rsid w:val="00E02D4E"/>
    <w:rsid w:val="00E20F9E"/>
    <w:rsid w:val="00E30EB3"/>
    <w:rsid w:val="00E32D60"/>
    <w:rsid w:val="00E5147C"/>
    <w:rsid w:val="00E61EDA"/>
    <w:rsid w:val="00E62BC4"/>
    <w:rsid w:val="00E82786"/>
    <w:rsid w:val="00E9289A"/>
    <w:rsid w:val="00E9723E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376D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029E"/>
  <w15:docId w15:val="{C534C2CD-BA3A-4D4A-885D-8A41B14A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link w:val="NoSpacingChar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AF63D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3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nand-patil2565" TargetMode="External"/><Relationship Id="rId5" Type="http://schemas.openxmlformats.org/officeDocument/2006/relationships/styles" Target="styles.xml"/><Relationship Id="rId10" Type="http://schemas.openxmlformats.org/officeDocument/2006/relationships/hyperlink" Target="mailto:anandpatil256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PATIL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215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cp:lastModifiedBy>Anand Kalatre</cp:lastModifiedBy>
  <cp:revision>1</cp:revision>
  <dcterms:created xsi:type="dcterms:W3CDTF">2025-06-30T16:23:00Z</dcterms:created>
  <dcterms:modified xsi:type="dcterms:W3CDTF">2025-06-30T19:58:00Z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